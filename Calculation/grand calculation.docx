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43FFB" w:rsidRPr="00F43FFB" w:rsidRDefault="00F43FFB" w:rsidP="00043E65">
          <w:pPr>
            <w:jc w:val="center"/>
            <w:rPr>
              <w:color w:val="007DEB" w:themeColor="background2" w:themeShade="80"/>
              <w:sz w:val="24"/>
            </w:rPr>
          </w:pPr>
          <w:r w:rsidRPr="00F43FFB">
            <w:rPr>
              <w:color w:val="003E75" w:themeColor="background2" w:themeShade="40"/>
              <w:sz w:val="36"/>
              <w:szCs w:val="36"/>
              <w:u w:val="single"/>
            </w:rPr>
            <w:t>ENGINE &amp; TRANSMISSION DEPARTMENT</w:t>
          </w:r>
        </w:p>
        <w:p w:rsidR="00043E65" w:rsidRPr="004C27FA" w:rsidRDefault="00043E65" w:rsidP="00043E65">
          <w:pPr>
            <w:jc w:val="center"/>
            <w:rPr>
              <w:b/>
              <w:sz w:val="28"/>
              <w:szCs w:val="28"/>
              <w:u w:val="single"/>
            </w:rPr>
          </w:pPr>
          <w:r w:rsidRPr="004C27FA">
            <w:rPr>
              <w:b/>
              <w:sz w:val="28"/>
              <w:szCs w:val="28"/>
              <w:u w:val="single"/>
            </w:rPr>
            <w:t>MAXIMUM V</w:t>
          </w:r>
          <w:r>
            <w:rPr>
              <w:b/>
              <w:sz w:val="28"/>
              <w:szCs w:val="28"/>
              <w:u w:val="single"/>
            </w:rPr>
            <w:t>ELOCITY</w:t>
          </w:r>
        </w:p>
        <w:p w:rsidR="00043E65" w:rsidRDefault="00043E65" w:rsidP="00043E65"/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RPMw = RPMe / ( Ip * Is )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[ RPMw = Wheel rpm</w:t>
          </w:r>
          <w:r w:rsidR="002400FA">
            <w:rPr>
              <w:sz w:val="24"/>
              <w:szCs w:val="24"/>
            </w:rPr>
            <w:t xml:space="preserve">                                                    </w:t>
          </w:r>
          <w:r w:rsidR="002400FA" w:rsidRPr="001F021B">
            <w:rPr>
              <w:sz w:val="24"/>
              <w:szCs w:val="24"/>
            </w:rPr>
            <w:t>RPMw =</w:t>
          </w:r>
          <w:r w:rsidR="002400FA">
            <w:rPr>
              <w:sz w:val="24"/>
              <w:szCs w:val="24"/>
            </w:rPr>
            <w:t>9500/(2.66*3)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RPMe = Maximum engine rpm = 9500</w:t>
          </w:r>
          <w:r w:rsidR="002400FA">
            <w:rPr>
              <w:sz w:val="24"/>
              <w:szCs w:val="24"/>
            </w:rPr>
            <w:t xml:space="preserve">                                 =1190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Ip = 2.66</w:t>
          </w:r>
        </w:p>
        <w:p w:rsidR="00043E65" w:rsidRPr="001F021B" w:rsidRDefault="00043E65" w:rsidP="002400FA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Is = 3]                                                                              </w:t>
          </w:r>
        </w:p>
        <w:p w:rsidR="002400FA" w:rsidRPr="001F021B" w:rsidRDefault="00043E65" w:rsidP="002400FA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Vmax = R * RPMw * 0.10472</w:t>
          </w:r>
          <w:r w:rsidR="002400FA">
            <w:rPr>
              <w:sz w:val="24"/>
              <w:szCs w:val="24"/>
            </w:rPr>
            <w:t xml:space="preserve">                                          Vmax=0.25*1190*0.10472</w:t>
          </w:r>
        </w:p>
        <w:p w:rsidR="00043E65" w:rsidRPr="002400FA" w:rsidRDefault="00043E65" w:rsidP="00043E65">
          <w:pPr>
            <w:rPr>
              <w:b/>
              <w:sz w:val="24"/>
              <w:szCs w:val="24"/>
            </w:rPr>
          </w:pPr>
          <w:r w:rsidRPr="001F021B">
            <w:rPr>
              <w:sz w:val="24"/>
              <w:szCs w:val="24"/>
            </w:rPr>
            <w:t>[ Vmax = Maximum velocity</w:t>
          </w:r>
          <w:r w:rsidR="002400FA">
            <w:rPr>
              <w:sz w:val="24"/>
              <w:szCs w:val="24"/>
            </w:rPr>
            <w:t xml:space="preserve">                                          </w:t>
          </w:r>
          <w:r w:rsidR="002400FA" w:rsidRPr="001F021B">
            <w:rPr>
              <w:b/>
              <w:sz w:val="24"/>
              <w:szCs w:val="24"/>
              <w:highlight w:val="green"/>
            </w:rPr>
            <w:t>Vmax = 112.14 km/h</w:t>
          </w:r>
        </w:p>
        <w:p w:rsidR="002400FA" w:rsidRDefault="00043E65" w:rsidP="00F43FFB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R= Wheel radius = 0.25 m]             </w:t>
          </w:r>
          <w:r w:rsidR="002400FA">
            <w:rPr>
              <w:sz w:val="24"/>
              <w:szCs w:val="24"/>
            </w:rPr>
            <w:t xml:space="preserve">                       </w:t>
          </w:r>
        </w:p>
        <w:p w:rsidR="00043E65" w:rsidRPr="002400FA" w:rsidRDefault="002400FA" w:rsidP="00F43FF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                             </w:t>
          </w:r>
          <w:r w:rsidR="00F43FFB">
            <w:rPr>
              <w:sz w:val="28"/>
              <w:szCs w:val="28"/>
            </w:rPr>
            <w:t xml:space="preserve">   </w:t>
          </w:r>
          <w:r w:rsidR="00043E65" w:rsidRPr="00B148AA">
            <w:rPr>
              <w:b/>
              <w:sz w:val="28"/>
              <w:szCs w:val="28"/>
              <w:u w:val="single"/>
            </w:rPr>
            <w:t>TRACTIVE EFFORT</w:t>
          </w:r>
        </w:p>
        <w:p w:rsidR="00043E65" w:rsidRPr="00B148AA" w:rsidRDefault="00043E65" w:rsidP="00043E65">
          <w:pPr>
            <w:jc w:val="center"/>
            <w:rPr>
              <w:b/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  <w:u w:val="single"/>
            </w:rPr>
            <w:t>&amp; DRIVE WHEEL MOTOR TORQUE</w:t>
          </w:r>
        </w:p>
        <w:p w:rsidR="002400FA" w:rsidRDefault="002400FA" w:rsidP="00043E65"/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TTE = RR+GR+AD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[ TTE=Total tractive effort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RR= Rolling resistance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GR= Force necessary to climb a grade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AD= Aerodynamic drag]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RR= GVW * Crr</w:t>
          </w:r>
          <w:r w:rsidR="00102D86">
            <w:rPr>
              <w:sz w:val="24"/>
              <w:szCs w:val="24"/>
            </w:rPr>
            <w:t>*g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[ GVW= Gross vehicle weight =3</w:t>
          </w:r>
          <w:r w:rsidR="00102D86">
            <w:rPr>
              <w:sz w:val="24"/>
              <w:szCs w:val="24"/>
            </w:rPr>
            <w:t>0</w:t>
          </w:r>
          <w:r w:rsidRPr="001F021B">
            <w:rPr>
              <w:sz w:val="24"/>
              <w:szCs w:val="24"/>
            </w:rPr>
            <w:t>0 kg</w:t>
          </w:r>
          <w:r w:rsidR="00102D86">
            <w:rPr>
              <w:sz w:val="24"/>
              <w:szCs w:val="24"/>
            </w:rPr>
            <w:t xml:space="preserve">                           RR=300*0.017*9.81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Crr = Surface friction = 0.017</w:t>
          </w:r>
          <w:r w:rsidRPr="001F021B">
            <w:rPr>
              <w:b/>
              <w:sz w:val="24"/>
              <w:szCs w:val="24"/>
            </w:rPr>
            <w:t xml:space="preserve">]                                          RR = </w:t>
          </w:r>
          <w:r w:rsidR="00102D86">
            <w:rPr>
              <w:b/>
              <w:sz w:val="24"/>
              <w:szCs w:val="24"/>
            </w:rPr>
            <w:t>50.031</w:t>
          </w:r>
          <w:r w:rsidRPr="001F021B">
            <w:rPr>
              <w:b/>
              <w:sz w:val="24"/>
              <w:szCs w:val="24"/>
            </w:rPr>
            <w:t xml:space="preserve"> N</w:t>
          </w:r>
        </w:p>
        <w:p w:rsidR="00102D86" w:rsidRDefault="00102D86" w:rsidP="00043E65">
          <w:pPr>
            <w:rPr>
              <w:sz w:val="24"/>
              <w:szCs w:val="24"/>
            </w:rPr>
          </w:pP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lastRenderedPageBreak/>
            <w:t xml:space="preserve">GR = GVW * sinA </w:t>
          </w:r>
          <w:r w:rsidR="00102D86">
            <w:rPr>
              <w:sz w:val="24"/>
              <w:szCs w:val="24"/>
            </w:rPr>
            <w:t>*9.81                                                    GR=300*0.173*9.81</w:t>
          </w:r>
        </w:p>
        <w:p w:rsidR="00043E65" w:rsidRPr="001F021B" w:rsidRDefault="00043E65" w:rsidP="00043E65">
          <w:pPr>
            <w:rPr>
              <w:b/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[ A= Grade angle = 10°]                                                     </w:t>
          </w:r>
          <w:r w:rsidRPr="001F021B">
            <w:rPr>
              <w:b/>
              <w:sz w:val="24"/>
              <w:szCs w:val="24"/>
            </w:rPr>
            <w:t xml:space="preserve">GR = </w:t>
          </w:r>
          <w:r w:rsidR="00102D86">
            <w:rPr>
              <w:b/>
              <w:sz w:val="24"/>
              <w:szCs w:val="24"/>
            </w:rPr>
            <w:t>509.139</w:t>
          </w:r>
          <w:r w:rsidRPr="001F021B">
            <w:rPr>
              <w:b/>
              <w:sz w:val="24"/>
              <w:szCs w:val="24"/>
            </w:rPr>
            <w:t xml:space="preserve"> N</w:t>
          </w:r>
        </w:p>
        <w:p w:rsidR="00043E65" w:rsidRPr="001F021B" w:rsidRDefault="00043E65" w:rsidP="00043E65">
          <w:pPr>
            <w:rPr>
              <w:b/>
              <w:sz w:val="24"/>
              <w:szCs w:val="24"/>
            </w:rPr>
          </w:pP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AD = 0.5 * p * Cd * A * V^2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[ p= Density of air = 1.225 kg/m^3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Cd = Coefficient of drag = 0.9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A = Frontal area = 0.65h m^2</w:t>
          </w:r>
          <w:r w:rsidR="00102D86">
            <w:rPr>
              <w:sz w:val="24"/>
              <w:szCs w:val="24"/>
            </w:rPr>
            <w:t xml:space="preserve">                                AD=0.5*1.225*0.9*0.65*31.15*31.15</w:t>
          </w:r>
        </w:p>
        <w:p w:rsidR="00043E65" w:rsidRPr="001F021B" w:rsidRDefault="00043E65" w:rsidP="00043E65">
          <w:pPr>
            <w:rPr>
              <w:b/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V = Maximum velocity = 31.15 m/s]                                 </w:t>
          </w:r>
          <w:r w:rsidRPr="001F021B">
            <w:rPr>
              <w:b/>
              <w:sz w:val="24"/>
              <w:szCs w:val="24"/>
            </w:rPr>
            <w:t>AD = 347.9 N</w:t>
          </w:r>
        </w:p>
        <w:p w:rsidR="00102D86" w:rsidRDefault="00102D86" w:rsidP="00043E65">
          <w:pPr>
            <w:rPr>
              <w:sz w:val="24"/>
              <w:szCs w:val="24"/>
            </w:rPr>
          </w:pPr>
        </w:p>
        <w:p w:rsidR="00102D86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So</w:t>
          </w:r>
          <w:r w:rsidR="00102D86">
            <w:rPr>
              <w:sz w:val="24"/>
              <w:szCs w:val="24"/>
            </w:rPr>
            <w:t>,  TTE=50.031+509.139+347.9</w:t>
          </w:r>
        </w:p>
        <w:p w:rsidR="00043E65" w:rsidRPr="00102D86" w:rsidRDefault="00102D86" w:rsidP="00043E65">
          <w:pPr>
            <w:rPr>
              <w:b/>
              <w:sz w:val="24"/>
              <w:szCs w:val="24"/>
              <w:highlight w:val="green"/>
            </w:rPr>
          </w:pPr>
          <w:r w:rsidRPr="00102D86">
            <w:rPr>
              <w:b/>
              <w:sz w:val="24"/>
              <w:szCs w:val="24"/>
            </w:rPr>
            <w:t xml:space="preserve"> </w:t>
          </w:r>
          <w:r>
            <w:rPr>
              <w:b/>
              <w:sz w:val="24"/>
              <w:szCs w:val="24"/>
            </w:rPr>
            <w:t xml:space="preserve">      </w:t>
          </w:r>
          <w:r w:rsidR="00043E65" w:rsidRPr="001F021B">
            <w:rPr>
              <w:b/>
              <w:sz w:val="24"/>
              <w:szCs w:val="24"/>
              <w:highlight w:val="green"/>
            </w:rPr>
            <w:t xml:space="preserve"> TTE =  </w:t>
          </w:r>
          <w:r w:rsidR="003E532E">
            <w:rPr>
              <w:b/>
              <w:sz w:val="24"/>
              <w:szCs w:val="24"/>
              <w:highlight w:val="green"/>
            </w:rPr>
            <w:t>907.07</w:t>
          </w:r>
          <w:r w:rsidR="00043E65" w:rsidRPr="001F021B">
            <w:rPr>
              <w:b/>
              <w:sz w:val="24"/>
              <w:szCs w:val="24"/>
              <w:highlight w:val="green"/>
            </w:rPr>
            <w:t xml:space="preserve"> N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Tw = TTE * R * Rf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[Tw = Drive wheel motor torque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R =Wheel radius = 0.25 m</w:t>
          </w:r>
          <w:r w:rsidR="003E532E">
            <w:rPr>
              <w:sz w:val="24"/>
              <w:szCs w:val="24"/>
            </w:rPr>
            <w:t xml:space="preserve">                                                       Tw=907.07*.25*1.12</w:t>
          </w:r>
        </w:p>
        <w:p w:rsidR="00043E65" w:rsidRDefault="00043E65" w:rsidP="00043E65">
          <w:pPr>
            <w:rPr>
              <w:b/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Rf = Resistance f</w:t>
          </w:r>
          <w:r w:rsidR="003E532E">
            <w:rPr>
              <w:sz w:val="24"/>
              <w:szCs w:val="24"/>
            </w:rPr>
            <w:t>a</w:t>
          </w:r>
          <w:r w:rsidRPr="001F021B">
            <w:rPr>
              <w:sz w:val="24"/>
              <w:szCs w:val="24"/>
            </w:rPr>
            <w:t>ctor = 1.12]</w:t>
          </w:r>
          <w:r w:rsidR="003E532E">
            <w:rPr>
              <w:sz w:val="24"/>
              <w:szCs w:val="24"/>
            </w:rPr>
            <w:t xml:space="preserve">                                                    </w:t>
          </w:r>
          <w:r w:rsidRPr="001F021B">
            <w:rPr>
              <w:b/>
              <w:sz w:val="24"/>
              <w:szCs w:val="24"/>
              <w:highlight w:val="green"/>
            </w:rPr>
            <w:t xml:space="preserve">Tw = </w:t>
          </w:r>
          <w:r w:rsidR="003E532E">
            <w:rPr>
              <w:b/>
              <w:sz w:val="24"/>
              <w:szCs w:val="24"/>
              <w:highlight w:val="green"/>
            </w:rPr>
            <w:t>253.98</w:t>
          </w:r>
          <w:r w:rsidRPr="001F021B">
            <w:rPr>
              <w:b/>
              <w:sz w:val="24"/>
              <w:szCs w:val="24"/>
              <w:highlight w:val="green"/>
            </w:rPr>
            <w:t>N-m</w:t>
          </w:r>
        </w:p>
        <w:p w:rsidR="003E532E" w:rsidRDefault="003E532E" w:rsidP="00043E65">
          <w:pPr>
            <w:rPr>
              <w:b/>
              <w:sz w:val="24"/>
              <w:szCs w:val="24"/>
            </w:rPr>
          </w:pPr>
        </w:p>
        <w:p w:rsidR="003E532E" w:rsidRDefault="003E532E" w:rsidP="00043E65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Gear Ratio=Tw/Te                                                                       GR=253.98/35</w:t>
          </w:r>
        </w:p>
        <w:p w:rsidR="003E532E" w:rsidRPr="003E532E" w:rsidRDefault="003E532E" w:rsidP="00043E65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Te-max. torque by engine                                                        </w:t>
          </w:r>
          <w:r w:rsidRPr="009E7399">
            <w:rPr>
              <w:b/>
              <w:sz w:val="24"/>
              <w:szCs w:val="24"/>
              <w:highlight w:val="green"/>
            </w:rPr>
            <w:t>GR=7.2:1</w:t>
          </w:r>
          <w:r w:rsidR="009E7399">
            <w:rPr>
              <w:b/>
              <w:sz w:val="24"/>
              <w:szCs w:val="24"/>
              <w:highlight w:val="green"/>
            </w:rPr>
            <w:t>[</w:t>
          </w:r>
          <w:r w:rsidR="009E7399" w:rsidRPr="009E7399">
            <w:rPr>
              <w:b/>
              <w:sz w:val="24"/>
              <w:szCs w:val="24"/>
              <w:highlight w:val="green"/>
            </w:rPr>
            <w:t>7:1]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</w:p>
        <w:p w:rsidR="009E7399" w:rsidRDefault="00043E65" w:rsidP="00043E65">
          <w:pPr>
            <w:rPr>
              <w:sz w:val="28"/>
              <w:szCs w:val="28"/>
            </w:rPr>
          </w:pPr>
          <w:r w:rsidRPr="00B148AA">
            <w:rPr>
              <w:sz w:val="28"/>
              <w:szCs w:val="28"/>
            </w:rPr>
            <w:t xml:space="preserve">                 </w:t>
          </w:r>
          <w:r w:rsidR="001F021B">
            <w:rPr>
              <w:sz w:val="28"/>
              <w:szCs w:val="28"/>
            </w:rPr>
            <w:t xml:space="preserve">                               </w:t>
          </w:r>
        </w:p>
        <w:p w:rsidR="009E7399" w:rsidRDefault="009E7399" w:rsidP="00043E65">
          <w:pPr>
            <w:rPr>
              <w:sz w:val="28"/>
              <w:szCs w:val="28"/>
            </w:rPr>
          </w:pPr>
        </w:p>
        <w:p w:rsidR="009E7399" w:rsidRDefault="009E7399" w:rsidP="00043E65">
          <w:pPr>
            <w:rPr>
              <w:sz w:val="28"/>
              <w:szCs w:val="28"/>
            </w:rPr>
          </w:pPr>
        </w:p>
        <w:p w:rsidR="009E7399" w:rsidRDefault="009E7399" w:rsidP="00043E65">
          <w:pPr>
            <w:rPr>
              <w:sz w:val="28"/>
              <w:szCs w:val="28"/>
            </w:rPr>
          </w:pPr>
        </w:p>
        <w:p w:rsidR="00043E65" w:rsidRPr="00B148AA" w:rsidRDefault="00043E65" w:rsidP="00043E65">
          <w:pPr>
            <w:rPr>
              <w:b/>
              <w:sz w:val="28"/>
              <w:szCs w:val="28"/>
              <w:u w:val="single"/>
            </w:rPr>
          </w:pPr>
          <w:r w:rsidRPr="00B148AA">
            <w:rPr>
              <w:sz w:val="28"/>
              <w:szCs w:val="28"/>
            </w:rPr>
            <w:lastRenderedPageBreak/>
            <w:t xml:space="preserve">   </w:t>
          </w:r>
          <w:r w:rsidRPr="00B148AA">
            <w:rPr>
              <w:b/>
              <w:sz w:val="28"/>
              <w:szCs w:val="28"/>
              <w:u w:val="single"/>
            </w:rPr>
            <w:t>ACCELERATION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>a = (550*g*HP)/(v*GVW)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[ a = Acceleration 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g = Acceleration due to gravity = 32.2 ft/s^2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  HP = 43</w:t>
          </w:r>
          <w:r w:rsidR="00207DDB">
            <w:rPr>
              <w:sz w:val="24"/>
              <w:szCs w:val="24"/>
            </w:rPr>
            <w:t>hp</w:t>
          </w:r>
        </w:p>
        <w:p w:rsidR="00043E65" w:rsidRDefault="00043E65" w:rsidP="00043E65">
          <w:pPr>
            <w:rPr>
              <w:sz w:val="24"/>
              <w:szCs w:val="24"/>
            </w:rPr>
          </w:pPr>
          <w:r>
            <w:t xml:space="preserve">  </w:t>
          </w:r>
          <w:r w:rsidRPr="001F021B">
            <w:rPr>
              <w:sz w:val="24"/>
              <w:szCs w:val="24"/>
            </w:rPr>
            <w:t xml:space="preserve">v = </w:t>
          </w:r>
          <w:r w:rsidR="009E7399">
            <w:rPr>
              <w:sz w:val="24"/>
              <w:szCs w:val="24"/>
            </w:rPr>
            <w:t>Max</w:t>
          </w:r>
          <w:r w:rsidRPr="001F021B">
            <w:rPr>
              <w:sz w:val="24"/>
              <w:szCs w:val="24"/>
            </w:rPr>
            <w:t xml:space="preserve"> velocity = </w:t>
          </w:r>
          <w:r w:rsidR="00850C6B">
            <w:rPr>
              <w:sz w:val="24"/>
              <w:szCs w:val="24"/>
            </w:rPr>
            <w:t>102.198</w:t>
          </w:r>
          <w:r w:rsidRPr="001F021B">
            <w:rPr>
              <w:sz w:val="24"/>
              <w:szCs w:val="24"/>
            </w:rPr>
            <w:t xml:space="preserve"> ft/sGVW = </w:t>
          </w:r>
          <w:r w:rsidR="009E7399">
            <w:rPr>
              <w:sz w:val="24"/>
              <w:szCs w:val="24"/>
            </w:rPr>
            <w:t>661.387</w:t>
          </w:r>
          <w:r w:rsidRPr="001F021B">
            <w:rPr>
              <w:sz w:val="24"/>
              <w:szCs w:val="24"/>
            </w:rPr>
            <w:t xml:space="preserve"> lb]</w:t>
          </w:r>
        </w:p>
        <w:p w:rsidR="009E7399" w:rsidRPr="001F021B" w:rsidRDefault="009E7399" w:rsidP="00043E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a=(</w:t>
          </w:r>
          <w:r w:rsidR="00207DDB">
            <w:rPr>
              <w:sz w:val="24"/>
              <w:szCs w:val="24"/>
            </w:rPr>
            <w:t>550*32.2*43</w:t>
          </w:r>
          <w:r>
            <w:rPr>
              <w:sz w:val="24"/>
              <w:szCs w:val="24"/>
            </w:rPr>
            <w:t>)/(</w:t>
          </w:r>
          <w:r w:rsidR="00850C6B">
            <w:rPr>
              <w:sz w:val="24"/>
              <w:szCs w:val="24"/>
            </w:rPr>
            <w:t>102.198</w:t>
          </w:r>
          <w:r>
            <w:rPr>
              <w:sz w:val="24"/>
              <w:szCs w:val="24"/>
            </w:rPr>
            <w:t>*661.387)</w:t>
          </w:r>
        </w:p>
        <w:p w:rsidR="00043E65" w:rsidRPr="003E532E" w:rsidRDefault="00043E65" w:rsidP="00043E65">
          <w:pPr>
            <w:rPr>
              <w:sz w:val="24"/>
              <w:szCs w:val="24"/>
            </w:rPr>
          </w:pPr>
          <w:r w:rsidRPr="001F021B">
            <w:rPr>
              <w:sz w:val="24"/>
              <w:szCs w:val="24"/>
            </w:rPr>
            <w:t xml:space="preserve">a = </w:t>
          </w:r>
          <w:r w:rsidR="00850C6B">
            <w:rPr>
              <w:sz w:val="24"/>
              <w:szCs w:val="24"/>
            </w:rPr>
            <w:t>11.26</w:t>
          </w:r>
          <w:r w:rsidRPr="001F021B">
            <w:rPr>
              <w:sz w:val="24"/>
              <w:szCs w:val="24"/>
            </w:rPr>
            <w:t xml:space="preserve"> ft/s^2</w:t>
          </w:r>
          <w:r w:rsidR="003E532E">
            <w:rPr>
              <w:sz w:val="24"/>
              <w:szCs w:val="24"/>
            </w:rPr>
            <w:t xml:space="preserve"> </w:t>
          </w:r>
          <w:r w:rsidRPr="001F021B">
            <w:rPr>
              <w:sz w:val="24"/>
              <w:szCs w:val="24"/>
            </w:rPr>
            <w:t xml:space="preserve"> </w:t>
          </w:r>
          <w:r w:rsidR="003E532E">
            <w:rPr>
              <w:sz w:val="24"/>
              <w:szCs w:val="24"/>
            </w:rPr>
            <w:t xml:space="preserve">(or) </w:t>
          </w:r>
          <w:r w:rsidRPr="001F021B">
            <w:rPr>
              <w:b/>
              <w:sz w:val="24"/>
              <w:szCs w:val="24"/>
              <w:highlight w:val="green"/>
            </w:rPr>
            <w:t xml:space="preserve">a = </w:t>
          </w:r>
          <w:r w:rsidR="00207DDB">
            <w:rPr>
              <w:b/>
              <w:sz w:val="24"/>
              <w:szCs w:val="24"/>
              <w:highlight w:val="green"/>
            </w:rPr>
            <w:t>3.</w:t>
          </w:r>
          <w:r w:rsidR="00850C6B">
            <w:rPr>
              <w:b/>
              <w:sz w:val="24"/>
              <w:szCs w:val="24"/>
              <w:highlight w:val="green"/>
            </w:rPr>
            <w:t>43</w:t>
          </w:r>
          <w:bookmarkStart w:id="5" w:name="_GoBack"/>
          <w:bookmarkEnd w:id="5"/>
          <w:r w:rsidRPr="001F021B">
            <w:rPr>
              <w:b/>
              <w:sz w:val="24"/>
              <w:szCs w:val="24"/>
              <w:highlight w:val="green"/>
            </w:rPr>
            <w:t xml:space="preserve"> m/s^2</w:t>
          </w:r>
        </w:p>
        <w:p w:rsidR="00043E65" w:rsidRPr="001F021B" w:rsidRDefault="00043E65" w:rsidP="00043E65">
          <w:pPr>
            <w:rPr>
              <w:sz w:val="24"/>
              <w:szCs w:val="24"/>
            </w:rPr>
          </w:pPr>
        </w:p>
        <w:p w:rsidR="00043E65" w:rsidRDefault="00043E65" w:rsidP="00043E65"/>
        <w:p w:rsidR="00043E65" w:rsidRDefault="00043E65" w:rsidP="00043E65"/>
        <w:p w:rsidR="00F43FFB" w:rsidRDefault="00043E65" w:rsidP="00043E65">
          <w:r>
            <w:t xml:space="preserve">                                            </w:t>
          </w:r>
        </w:p>
        <w:p w:rsidR="00F43FFB" w:rsidRDefault="00F43FFB" w:rsidP="00043E65"/>
        <w:p w:rsidR="00F43FFB" w:rsidRDefault="00F43FFB" w:rsidP="00043E65"/>
        <w:p w:rsidR="00F43FFB" w:rsidRDefault="00F43FFB" w:rsidP="00043E65"/>
        <w:p w:rsidR="00043E65" w:rsidRPr="00B148AA" w:rsidRDefault="00F43FFB" w:rsidP="00043E65">
          <w:pPr>
            <w:rPr>
              <w:b/>
              <w:sz w:val="28"/>
              <w:szCs w:val="28"/>
              <w:u w:val="single"/>
            </w:rPr>
          </w:pPr>
          <w:r>
            <w:t xml:space="preserve">                                              </w:t>
          </w:r>
          <w:r w:rsidR="00043E65">
            <w:t xml:space="preserve">     </w:t>
          </w:r>
          <w:r w:rsidR="00043E65" w:rsidRPr="00B148AA">
            <w:rPr>
              <w:b/>
              <w:sz w:val="28"/>
              <w:szCs w:val="28"/>
              <w:u w:val="single"/>
            </w:rPr>
            <w:t xml:space="preserve">MASS FLOW RATE </w:t>
          </w:r>
        </w:p>
        <w:p w:rsidR="00043E65" w:rsidRDefault="00043E65" w:rsidP="00043E65"/>
        <w:p w:rsidR="00043E65" w:rsidRDefault="00043E65" w:rsidP="00043E65">
          <w:r>
            <w:rPr>
              <w:noProof/>
              <w:lang w:val="en-IN" w:eastAsia="en-IN"/>
            </w:rPr>
            <w:drawing>
              <wp:inline distT="0" distB="0" distL="0" distR="0" wp14:anchorId="51EED302" wp14:editId="5221DFFF">
                <wp:extent cx="5267325" cy="847725"/>
                <wp:effectExtent l="19050" t="0" r="9525" b="0"/>
                <wp:docPr id="7" name="Picture 2" descr="Cap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p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>[ M = Mass flow rate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A = Area of restrictor throat = 3.14 * 10^-4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P = Pressure = 101325 Pa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K = Specific heat ratio = 1.4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T = Total temperature = 303 K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lastRenderedPageBreak/>
            <w:t xml:space="preserve">  R = Ideal gas constant = 286 j/kg-K]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</w:p>
        <w:p w:rsidR="00043E65" w:rsidRPr="00F6010A" w:rsidRDefault="00043E65" w:rsidP="00043E65">
          <w:pPr>
            <w:rPr>
              <w:b/>
              <w:sz w:val="24"/>
              <w:szCs w:val="24"/>
            </w:rPr>
          </w:pPr>
          <w:r w:rsidRPr="00F6010A">
            <w:rPr>
              <w:b/>
              <w:sz w:val="24"/>
              <w:szCs w:val="24"/>
              <w:highlight w:val="green"/>
            </w:rPr>
            <w:t>M = 72 g/s</w:t>
          </w:r>
        </w:p>
        <w:p w:rsidR="00043E65" w:rsidRDefault="00207DDB" w:rsidP="00207DDB">
          <w:pPr>
            <w:rPr>
              <w:b/>
              <w:sz w:val="28"/>
              <w:szCs w:val="28"/>
            </w:rPr>
          </w:pPr>
          <w:r>
            <w:t xml:space="preserve">                                                                        </w:t>
          </w:r>
          <w:r w:rsidR="00043E65" w:rsidRPr="007F1C08">
            <w:rPr>
              <w:b/>
              <w:sz w:val="28"/>
              <w:szCs w:val="28"/>
            </w:rPr>
            <w:t>GRADEABILITY</w:t>
          </w:r>
        </w:p>
        <w:p w:rsidR="00043E65" w:rsidRPr="007F1C08" w:rsidRDefault="00043E65" w:rsidP="00043E65">
          <w:pPr>
            <w:jc w:val="center"/>
            <w:rPr>
              <w:b/>
              <w:sz w:val="28"/>
              <w:szCs w:val="28"/>
            </w:rPr>
          </w:pPr>
        </w:p>
        <w:p w:rsidR="00043E65" w:rsidRPr="00F6010A" w:rsidRDefault="00043E65" w:rsidP="00043E65">
          <w:pPr>
            <w:rPr>
              <w:sz w:val="32"/>
              <w:szCs w:val="32"/>
            </w:rPr>
          </w:pPr>
          <w:r w:rsidRPr="00F6010A">
            <w:rPr>
              <w:sz w:val="32"/>
              <w:szCs w:val="32"/>
            </w:rPr>
            <w:t>F</w:t>
          </w:r>
          <w:r w:rsidRPr="00F6010A">
            <w:rPr>
              <w:sz w:val="32"/>
              <w:szCs w:val="32"/>
              <w:vertAlign w:val="subscript"/>
            </w:rPr>
            <w:t>z</w:t>
          </w:r>
          <w:r w:rsidRPr="00F6010A">
            <w:rPr>
              <w:sz w:val="32"/>
              <w:szCs w:val="32"/>
            </w:rPr>
            <w:t>=</w:t>
          </w:r>
          <m:oMath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2π.Te.η.is.ip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den>
            </m:f>
          </m:oMath>
          <w:r w:rsidRPr="00F6010A">
            <w:rPr>
              <w:sz w:val="32"/>
              <w:szCs w:val="32"/>
            </w:rPr>
            <w:t xml:space="preserve">    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[ Fz = Max Tractive force 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T</w:t>
          </w:r>
          <w:r w:rsidRPr="00F6010A">
            <w:rPr>
              <w:sz w:val="24"/>
              <w:szCs w:val="24"/>
              <w:vertAlign w:val="subscript"/>
            </w:rPr>
            <w:t>e</w:t>
          </w:r>
          <w:r w:rsidRPr="00F6010A">
            <w:rPr>
              <w:sz w:val="24"/>
              <w:szCs w:val="24"/>
            </w:rPr>
            <w:t>= Max engine torque</w:t>
          </w:r>
          <w:r w:rsidRPr="00F6010A">
            <w:rPr>
              <w:sz w:val="24"/>
              <w:szCs w:val="24"/>
              <w:vertAlign w:val="subscript"/>
            </w:rPr>
            <w:t xml:space="preserve"> </w:t>
          </w:r>
          <w:r w:rsidRPr="00F6010A">
            <w:rPr>
              <w:sz w:val="24"/>
              <w:szCs w:val="24"/>
            </w:rPr>
            <w:t>= 35Nm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η= Overall efficiency of drive train=0.9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i</w:t>
          </w:r>
          <w:r w:rsidRPr="00F6010A">
            <w:rPr>
              <w:sz w:val="24"/>
              <w:szCs w:val="24"/>
              <w:vertAlign w:val="subscript"/>
            </w:rPr>
            <w:t>p</w:t>
          </w:r>
          <w:r w:rsidRPr="00F6010A">
            <w:rPr>
              <w:sz w:val="24"/>
              <w:szCs w:val="24"/>
            </w:rPr>
            <w:t>=Primary gear ratio=2.66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i</w:t>
          </w:r>
          <w:r w:rsidRPr="00F6010A">
            <w:rPr>
              <w:sz w:val="24"/>
              <w:szCs w:val="24"/>
              <w:vertAlign w:val="subscript"/>
            </w:rPr>
            <w:t>s</w:t>
          </w:r>
          <w:r w:rsidRPr="00F6010A">
            <w:rPr>
              <w:sz w:val="24"/>
              <w:szCs w:val="24"/>
            </w:rPr>
            <w:t>=secondary gear ratio=3</w:t>
          </w:r>
        </w:p>
        <w:p w:rsidR="00043E65" w:rsidRPr="00F6010A" w:rsidRDefault="00043E65" w:rsidP="00043E65">
          <w:pPr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U=circumference of tyre=1.59m]</w:t>
          </w:r>
        </w:p>
        <w:p w:rsidR="00043E65" w:rsidRDefault="00043E65" w:rsidP="00043E65">
          <w:pPr>
            <w:tabs>
              <w:tab w:val="left" w:pos="3690"/>
            </w:tabs>
          </w:pPr>
        </w:p>
        <w:p w:rsidR="00043E65" w:rsidRDefault="000D0E6D" w:rsidP="00043E65">
          <w:pPr>
            <w:tabs>
              <w:tab w:val="left" w:pos="3690"/>
            </w:tabs>
            <w:rPr>
              <w:sz w:val="36"/>
              <w:szCs w:val="36"/>
            </w:rPr>
          </w:pPr>
          <w:r>
            <w:rPr>
              <w:noProof/>
              <w:sz w:val="36"/>
              <w:szCs w:val="36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3.8pt;margin-top:.45pt;width:143.95pt;height:21.75pt;z-index:251663360;mso-height-percent:200;mso-height-percent:200;mso-width-relative:margin;mso-height-relative:margin">
                <v:textbox style="mso-next-textbox:#_x0000_s1029;mso-fit-shape-to-text:t">
                  <w:txbxContent>
                    <w:p w:rsidR="00043E65" w:rsidRPr="00F6010A" w:rsidRDefault="00043E65" w:rsidP="00043E6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6010A">
                        <w:rPr>
                          <w:b/>
                          <w:sz w:val="24"/>
                          <w:szCs w:val="24"/>
                          <w:highlight w:val="green"/>
                        </w:rPr>
                        <w:t>F</w:t>
                      </w:r>
                      <w:r w:rsidRPr="00F6010A">
                        <w:rPr>
                          <w:b/>
                          <w:sz w:val="24"/>
                          <w:szCs w:val="24"/>
                          <w:highlight w:val="green"/>
                          <w:vertAlign w:val="subscript"/>
                        </w:rPr>
                        <w:t>z</w:t>
                      </w:r>
                      <w:r w:rsidRPr="00F6010A">
                        <w:rPr>
                          <w:b/>
                          <w:sz w:val="24"/>
                          <w:szCs w:val="24"/>
                          <w:highlight w:val="green"/>
                        </w:rPr>
                        <w:t>=992.83 N</w:t>
                      </w:r>
                    </w:p>
                  </w:txbxContent>
                </v:textbox>
              </v:shape>
            </w:pict>
          </w:r>
          <w:r w:rsidR="00043E65" w:rsidRPr="0029082E">
            <w:rPr>
              <w:sz w:val="36"/>
              <w:szCs w:val="36"/>
            </w:rPr>
            <w:tab/>
            <w:t xml:space="preserve">  </w:t>
          </w:r>
        </w:p>
        <w:p w:rsidR="00043E65" w:rsidRPr="0029082E" w:rsidRDefault="00043E65" w:rsidP="00043E65">
          <w:pPr>
            <w:tabs>
              <w:tab w:val="left" w:pos="3690"/>
            </w:tabs>
            <w:rPr>
              <w:sz w:val="36"/>
              <w:szCs w:val="36"/>
            </w:rPr>
          </w:pPr>
          <w:r w:rsidRPr="0029082E">
            <w:rPr>
              <w:sz w:val="36"/>
              <w:szCs w:val="36"/>
            </w:rPr>
            <w:t xml:space="preserve">    </w:t>
          </w:r>
        </w:p>
        <w:p w:rsidR="00043E65" w:rsidRPr="0029082E" w:rsidRDefault="00043E65" w:rsidP="00043E65">
          <w:pPr>
            <w:tabs>
              <w:tab w:val="left" w:pos="3690"/>
            </w:tabs>
            <w:rPr>
              <w:sz w:val="36"/>
              <w:szCs w:val="36"/>
            </w:rPr>
          </w:pPr>
        </w:p>
        <w:p w:rsidR="00043E65" w:rsidRDefault="00043E65" w:rsidP="00043E65">
          <w:pPr>
            <w:tabs>
              <w:tab w:val="left" w:pos="3690"/>
            </w:tabs>
          </w:pPr>
          <w:r w:rsidRPr="007F1C08">
            <w:t>P=</w:t>
          </w:r>
          <m:oMath>
            <m:r>
              <w:rPr>
                <w:rFonts w:ascii="Cambria Math" w:hAnsi="Cambria Math"/>
                <w:sz w:val="48"/>
                <w:szCs w:val="48"/>
              </w:rPr>
              <m:t xml:space="preserve">[ 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Ft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9.81×GVW</m:t>
                </m:r>
              </m:den>
            </m:f>
          </m:oMath>
          <w:r w:rsidRPr="007F1C08">
            <w:t xml:space="preserve"> </w:t>
          </w:r>
          <w:r>
            <w:t xml:space="preserve"> </w:t>
          </w:r>
          <w:r w:rsidRPr="007F1C08">
            <w:t>-f</w:t>
          </w:r>
          <w:r w:rsidRPr="007F1C08">
            <w:rPr>
              <w:vertAlign w:val="subscript"/>
            </w:rPr>
            <w:t>r</w:t>
          </w:r>
          <w:r w:rsidRPr="007F1C08">
            <w:rPr>
              <w:sz w:val="40"/>
              <w:szCs w:val="40"/>
            </w:rPr>
            <w:t>]</w:t>
          </w:r>
          <w:r w:rsidRPr="007F1C08">
            <w:t xml:space="preserve">.100                                                  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[ P = Gradeability %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 GVW=360 Kg, 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 f</w:t>
          </w:r>
          <w:r w:rsidRPr="00F6010A">
            <w:rPr>
              <w:sz w:val="24"/>
              <w:szCs w:val="24"/>
              <w:vertAlign w:val="subscript"/>
            </w:rPr>
            <w:t>r</w:t>
          </w:r>
          <w:r w:rsidRPr="00F6010A">
            <w:rPr>
              <w:sz w:val="24"/>
              <w:szCs w:val="24"/>
            </w:rPr>
            <w:t xml:space="preserve">=coefficient of rolling resistance = 0.007]   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                                                </w:t>
          </w:r>
        </w:p>
        <w:p w:rsidR="00043E65" w:rsidRPr="00F6010A" w:rsidRDefault="000D0E6D" w:rsidP="00043E65">
          <w:pPr>
            <w:tabs>
              <w:tab w:val="left" w:pos="3690"/>
            </w:tabs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zh-TW"/>
            </w:rPr>
            <w:lastRenderedPageBreak/>
            <w:pict>
              <v:shape id="_x0000_s1030" type="#_x0000_t202" style="position:absolute;margin-left:2.2pt;margin-top:.4pt;width:75.8pt;height:35.85pt;z-index:251664384;mso-width-relative:margin;mso-height-relative:margin">
                <v:textbox style="mso-next-textbox:#_x0000_s1030">
                  <w:txbxContent>
                    <w:p w:rsidR="00043E65" w:rsidRPr="00F6010A" w:rsidRDefault="00043E65" w:rsidP="00043E65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F6010A">
                        <w:rPr>
                          <w:b/>
                          <w:sz w:val="24"/>
                          <w:szCs w:val="24"/>
                          <w:highlight w:val="green"/>
                        </w:rPr>
                        <w:t>P=27.41%</w:t>
                      </w:r>
                    </w:p>
                  </w:txbxContent>
                </v:textbox>
              </v:shape>
            </w:pict>
          </w:r>
          <w:r w:rsidR="00043E65" w:rsidRPr="00F6010A">
            <w:rPr>
              <w:noProof/>
              <w:sz w:val="24"/>
              <w:szCs w:val="24"/>
              <w:lang w:eastAsia="zh-TW"/>
            </w:rPr>
            <w:t xml:space="preserve">  </w:t>
          </w:r>
        </w:p>
        <w:p w:rsidR="00043E65" w:rsidRDefault="00043E65" w:rsidP="00043E65">
          <w:pPr>
            <w:tabs>
              <w:tab w:val="left" w:pos="3690"/>
            </w:tabs>
            <w:rPr>
              <w:sz w:val="36"/>
              <w:szCs w:val="36"/>
              <w:vertAlign w:val="subscript"/>
            </w:rPr>
          </w:pPr>
        </w:p>
        <w:p w:rsidR="00043E65" w:rsidRPr="00F6010A" w:rsidRDefault="00043E65" w:rsidP="00043E65">
          <w:pPr>
            <w:tabs>
              <w:tab w:val="left" w:pos="3690"/>
            </w:tabs>
            <w:rPr>
              <w:b/>
              <w:sz w:val="40"/>
              <w:szCs w:val="40"/>
              <w:vertAlign w:val="subscript"/>
            </w:rPr>
          </w:pPr>
          <w:r w:rsidRPr="00F6010A">
            <w:rPr>
              <w:b/>
              <w:sz w:val="40"/>
              <w:szCs w:val="40"/>
              <w:vertAlign w:val="subscript"/>
            </w:rPr>
            <w:t>Distance travelled on uphill and downhill Gradient:-</w:t>
          </w:r>
        </w:p>
        <w:p w:rsidR="00043E65" w:rsidRPr="007F1C08" w:rsidRDefault="00043E65" w:rsidP="00043E65">
          <w:pPr>
            <w:tabs>
              <w:tab w:val="left" w:pos="3690"/>
            </w:tabs>
            <w:rPr>
              <w:b/>
              <w:sz w:val="36"/>
              <w:szCs w:val="36"/>
              <w:vertAlign w:val="subscript"/>
            </w:rPr>
          </w:pPr>
        </w:p>
        <w:p w:rsidR="00043E65" w:rsidRDefault="00043E65" w:rsidP="00043E65">
          <w:pPr>
            <w:tabs>
              <w:tab w:val="left" w:pos="3690"/>
            </w:tabs>
            <w:rPr>
              <w:sz w:val="40"/>
              <w:szCs w:val="40"/>
            </w:rPr>
          </w:pPr>
          <w:r w:rsidRPr="007F1C08">
            <w:rPr>
              <w:b/>
            </w:rPr>
            <w:t>C</w:t>
          </w:r>
          <w:r>
            <w:rPr>
              <w:b/>
            </w:rPr>
            <w:t xml:space="preserve"> = </w:t>
          </w:r>
          <w:r w:rsidRPr="007F1C08">
            <w:rPr>
              <w:rFonts w:ascii="Cambria Math" w:hAnsi="Cambria Math"/>
              <w:b/>
            </w:rPr>
            <w:t>l</w:t>
          </w:r>
          <w:r>
            <w:rPr>
              <w:b/>
              <w:sz w:val="40"/>
              <w:szCs w:val="40"/>
            </w:rPr>
            <w:t xml:space="preserve"> </w:t>
          </w:r>
          <w:r>
            <w:rPr>
              <w:sz w:val="40"/>
              <w:szCs w:val="40"/>
            </w:rPr>
            <w:t>.</w:t>
          </w:r>
          <m:oMath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(p/100)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oMath>
        </w:p>
        <w:p w:rsidR="00043E65" w:rsidRDefault="00043E65" w:rsidP="00043E65">
          <w:pPr>
            <w:tabs>
              <w:tab w:val="left" w:pos="3690"/>
            </w:tabs>
            <w:rPr>
              <w:sz w:val="40"/>
              <w:szCs w:val="40"/>
            </w:rPr>
          </w:pP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[ c = Distance travelled on gradiance  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 xml:space="preserve">  l=Horizontal length in m = 100]</w:t>
          </w:r>
        </w:p>
        <w:p w:rsidR="00043E65" w:rsidRPr="00F6010A" w:rsidRDefault="00043E65" w:rsidP="00043E65">
          <w:pPr>
            <w:tabs>
              <w:tab w:val="left" w:pos="3690"/>
            </w:tabs>
            <w:rPr>
              <w:sz w:val="24"/>
              <w:szCs w:val="24"/>
            </w:rPr>
          </w:pPr>
        </w:p>
        <w:p w:rsidR="00043E65" w:rsidRDefault="000D0E6D" w:rsidP="00043E65">
          <w:pPr>
            <w:tabs>
              <w:tab w:val="left" w:pos="2460"/>
            </w:tabs>
            <w:rPr>
              <w:sz w:val="40"/>
              <w:szCs w:val="40"/>
            </w:rPr>
          </w:pPr>
          <w:r>
            <w:rPr>
              <w:noProof/>
              <w:sz w:val="40"/>
              <w:szCs w:val="40"/>
              <w:lang w:eastAsia="zh-TW"/>
            </w:rPr>
            <w:pict>
              <v:shape id="_x0000_s1031" type="#_x0000_t202" style="position:absolute;margin-left:8.95pt;margin-top:.4pt;width:79.2pt;height:21.75pt;z-index:251665408;mso-height-percent:200;mso-height-percent:200;mso-width-relative:margin;mso-height-relative:margin">
                <v:textbox style="mso-next-textbox:#_x0000_s1031;mso-fit-shape-to-text:t">
                  <w:txbxContent>
                    <w:p w:rsidR="00043E65" w:rsidRPr="00F6010A" w:rsidRDefault="00043E65" w:rsidP="00043E6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6010A">
                        <w:rPr>
                          <w:b/>
                          <w:sz w:val="24"/>
                          <w:szCs w:val="24"/>
                          <w:highlight w:val="green"/>
                        </w:rPr>
                        <w:t>C=103.68m</w:t>
                      </w:r>
                    </w:p>
                  </w:txbxContent>
                </v:textbox>
              </v:shape>
            </w:pict>
          </w:r>
          <w:r w:rsidR="00043E65">
            <w:rPr>
              <w:sz w:val="40"/>
              <w:szCs w:val="40"/>
            </w:rPr>
            <w:tab/>
            <w:t xml:space="preserve">       </w:t>
          </w:r>
        </w:p>
        <w:p w:rsidR="00043E65" w:rsidRDefault="00043E65" w:rsidP="00043E65">
          <w:pPr>
            <w:tabs>
              <w:tab w:val="left" w:pos="2460"/>
            </w:tabs>
            <w:rPr>
              <w:sz w:val="40"/>
              <w:szCs w:val="40"/>
            </w:rPr>
          </w:pPr>
        </w:p>
        <w:p w:rsidR="00043E65" w:rsidRPr="00F6010A" w:rsidRDefault="00043E65" w:rsidP="00043E65">
          <w:pPr>
            <w:tabs>
              <w:tab w:val="left" w:pos="2460"/>
            </w:tabs>
            <w:rPr>
              <w:b/>
              <w:sz w:val="24"/>
              <w:szCs w:val="24"/>
            </w:rPr>
          </w:pPr>
          <w:r w:rsidRPr="00F6010A">
            <w:rPr>
              <w:b/>
              <w:sz w:val="24"/>
              <w:szCs w:val="24"/>
            </w:rPr>
            <w:t>Angle of Uphill and Downhill Gradient:-</w:t>
          </w:r>
        </w:p>
        <w:p w:rsidR="00043E65" w:rsidRPr="00F6010A" w:rsidRDefault="00043E65" w:rsidP="00043E65">
          <w:pPr>
            <w:tabs>
              <w:tab w:val="left" w:pos="246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>tanα=</w:t>
          </w:r>
          <m:oMath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100</m:t>
                </m:r>
              </m:den>
            </m:f>
          </m:oMath>
          <w:r w:rsidRPr="00F6010A">
            <w:rPr>
              <w:sz w:val="24"/>
              <w:szCs w:val="24"/>
            </w:rPr>
            <w:t xml:space="preserve"> = 0.2741</w:t>
          </w:r>
        </w:p>
        <w:p w:rsidR="00043E65" w:rsidRPr="00F6010A" w:rsidRDefault="00043E65" w:rsidP="00043E65">
          <w:pPr>
            <w:tabs>
              <w:tab w:val="left" w:pos="246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</w:rPr>
            <w:t>[ α = Gradeability angle]</w:t>
          </w:r>
        </w:p>
        <w:p w:rsidR="00043E65" w:rsidRPr="00F6010A" w:rsidRDefault="00043E65" w:rsidP="00043E65">
          <w:pPr>
            <w:tabs>
              <w:tab w:val="left" w:pos="2460"/>
            </w:tabs>
            <w:rPr>
              <w:sz w:val="24"/>
              <w:szCs w:val="24"/>
            </w:rPr>
          </w:pPr>
          <w:r w:rsidRPr="00F6010A">
            <w:rPr>
              <w:sz w:val="24"/>
              <w:szCs w:val="24"/>
              <w:highlight w:val="green"/>
            </w:rPr>
            <w:t>α= 15.32</w:t>
          </w:r>
          <w:r w:rsidRPr="00F6010A">
            <w:rPr>
              <w:sz w:val="24"/>
              <w:szCs w:val="24"/>
              <w:highlight w:val="green"/>
              <w:vertAlign w:val="superscript"/>
            </w:rPr>
            <w:t>°</w:t>
          </w:r>
        </w:p>
        <w:p w:rsidR="00043E65" w:rsidRPr="009C5479" w:rsidRDefault="00043E65" w:rsidP="00043E65">
          <w:pPr>
            <w:tabs>
              <w:tab w:val="left" w:pos="3690"/>
            </w:tabs>
            <w:rPr>
              <w:sz w:val="40"/>
              <w:szCs w:val="40"/>
            </w:rPr>
          </w:pPr>
        </w:p>
        <w:p w:rsidR="00043E65" w:rsidRPr="007F3C16" w:rsidRDefault="00043E65" w:rsidP="00043E65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420"/>
            <w:jc w:val="both"/>
            <w:rPr>
              <w:rFonts w:ascii="Times New Roman" w:hAnsi="Times New Roman"/>
              <w:sz w:val="28"/>
              <w:szCs w:val="28"/>
            </w:rPr>
          </w:pPr>
        </w:p>
        <w:p w:rsidR="00043E65" w:rsidRPr="00614056" w:rsidRDefault="00043E65" w:rsidP="00043E65">
          <w:pPr>
            <w:jc w:val="center"/>
            <w:rPr>
              <w:sz w:val="28"/>
              <w:szCs w:val="28"/>
              <w:u w:val="single"/>
            </w:rPr>
          </w:pPr>
          <w:r w:rsidRPr="00614056">
            <w:rPr>
              <w:sz w:val="28"/>
              <w:szCs w:val="28"/>
              <w:u w:val="single"/>
            </w:rPr>
            <w:t>CHAIN CALCULATION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hAnsi="Times New Roman"/>
              <w:color w:val="222222"/>
              <w:sz w:val="28"/>
              <w:szCs w:val="28"/>
              <w:shd w:val="clear" w:color="auto" w:fill="FFFFFF"/>
            </w:rPr>
          </w:pPr>
          <w:r w:rsidRPr="007F3C16">
            <w:rPr>
              <w:rFonts w:ascii="Times New Roman" w:hAnsi="Times New Roman"/>
              <w:color w:val="222222"/>
              <w:sz w:val="28"/>
              <w:szCs w:val="28"/>
              <w:shd w:val="clear" w:color="auto" w:fill="FFFFFF"/>
            </w:rPr>
            <w:t xml:space="preserve"> </w:t>
          </w:r>
        </w:p>
        <w:p w:rsidR="00043E65" w:rsidRPr="007F3C1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  <w:r w:rsidRPr="007F3C16">
            <w:rPr>
              <w:rFonts w:ascii="Times New Roman" w:hAnsi="Times New Roman"/>
              <w:sz w:val="28"/>
              <w:szCs w:val="28"/>
            </w:rPr>
            <w:t xml:space="preserve">k= </w:t>
          </w:r>
          <m:oMath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den>
            </m:f>
          </m:oMath>
          <w:r w:rsidRPr="007F3C16">
            <w:rPr>
              <w:rFonts w:ascii="Times New Roman" w:eastAsia="Times New Roman" w:hAnsi="Times New Roman"/>
              <w:sz w:val="28"/>
              <w:szCs w:val="28"/>
            </w:rPr>
            <w:t xml:space="preserve"> + 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den>
            </m:f>
          </m:oMath>
          <w:r w:rsidRPr="007F3C16">
            <w:rPr>
              <w:rFonts w:ascii="Times New Roman" w:eastAsia="Times New Roman" w:hAnsi="Times New Roman"/>
              <w:sz w:val="28"/>
              <w:szCs w:val="28"/>
            </w:rPr>
            <w:t xml:space="preserve"> +(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-T</m:t>
                </m:r>
                <m:r>
                  <w:rPr>
                    <w:rFonts w:ascii="Cambria Math" w:eastAsia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="Times New Roman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²</m:t>
            </m:r>
          </m:oMath>
          <w:r w:rsidRPr="007F3C16">
            <w:rPr>
              <w:rFonts w:ascii="Times New Roman" w:eastAsia="Times New Roman" w:hAnsi="Times New Roman"/>
              <w:sz w:val="28"/>
              <w:szCs w:val="28"/>
            </w:rPr>
            <w:t xml:space="preserve"> *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den>
            </m:f>
          </m:oMath>
          <w:r>
            <w:rPr>
              <w:rFonts w:ascii="Times New Roman" w:eastAsia="Times New Roman" w:hAnsi="Times New Roman"/>
              <w:sz w:val="28"/>
              <w:szCs w:val="28"/>
            </w:rPr>
            <w:t xml:space="preserve">                               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>[ k = no. of chain links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lastRenderedPageBreak/>
            <w:t xml:space="preserve">  T1= Teeth on the differential sprocket = 45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T2= Teeth on the gearbox sprocket = 15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X = Center distance between the two sprocket = 10 in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P  = Pitch of the chain = 0.625 in]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 w:rsidRPr="00614056">
            <w:rPr>
              <w:rFonts w:ascii="Times New Roman" w:eastAsia="Times New Roman" w:hAnsi="Times New Roman"/>
              <w:sz w:val="24"/>
              <w:szCs w:val="24"/>
              <w:highlight w:val="green"/>
            </w:rPr>
            <w:t>k = 64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>L=k*p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>[ L = Length of chain ]</w:t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 w:rsidRPr="00614056">
            <w:rPr>
              <w:rFonts w:ascii="Times New Roman" w:eastAsia="Times New Roman" w:hAnsi="Times New Roman"/>
              <w:sz w:val="24"/>
              <w:szCs w:val="24"/>
              <w:highlight w:val="green"/>
            </w:rPr>
            <w:t>L =</w:t>
          </w:r>
          <w:r>
            <w:rPr>
              <w:rFonts w:ascii="Times New Roman" w:eastAsia="Times New Roman" w:hAnsi="Times New Roman"/>
              <w:sz w:val="24"/>
              <w:szCs w:val="24"/>
              <w:highlight w:val="green"/>
            </w:rPr>
            <w:t xml:space="preserve"> 102</w:t>
          </w:r>
          <w:r w:rsidRPr="00614056">
            <w:rPr>
              <w:rFonts w:ascii="Times New Roman" w:eastAsia="Times New Roman" w:hAnsi="Times New Roman"/>
              <w:sz w:val="24"/>
              <w:szCs w:val="24"/>
              <w:highlight w:val="green"/>
            </w:rPr>
            <w:t>cm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Pr="00614056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  <w:r w:rsidRPr="00614056">
            <w:rPr>
              <w:rFonts w:ascii="Times New Roman" w:eastAsia="Times New Roman" w:hAnsi="Times New Roman"/>
              <w:sz w:val="28"/>
              <w:szCs w:val="28"/>
            </w:rPr>
            <w:t xml:space="preserve"> X=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</m:t>
                </m:r>
              </m:den>
            </m:f>
          </m:oMath>
          <w:r w:rsidRPr="00614056">
            <w:rPr>
              <w:rFonts w:ascii="Times New Roman" w:eastAsia="Times New Roman" w:hAnsi="Times New Roman"/>
              <w:sz w:val="28"/>
              <w:szCs w:val="28"/>
            </w:rPr>
            <w:t xml:space="preserve">[k- 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T1+T2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den>
            </m:f>
          </m:oMath>
          <w:r w:rsidRPr="00614056">
            <w:rPr>
              <w:rFonts w:ascii="Times New Roman" w:eastAsia="Times New Roman" w:hAnsi="Times New Roman"/>
              <w:sz w:val="28"/>
              <w:szCs w:val="28"/>
            </w:rPr>
            <w:t xml:space="preserve"> +</w:t>
          </w:r>
          <m:oMath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k-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T1+T2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8(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T2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T1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</m:e>
            </m:rad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²</m:t>
            </m:r>
          </m:oMath>
          <w:r w:rsidRPr="00614056">
            <w:rPr>
              <w:rFonts w:ascii="Times New Roman" w:eastAsia="Times New Roman" w:hAnsi="Times New Roman"/>
              <w:sz w:val="28"/>
              <w:szCs w:val="28"/>
            </w:rPr>
            <w:t>]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[ x = Center distance between two sprocket 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T1= Teeth on the differential sprocket = 45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T2= Teeth on the gearbox sprocket = 15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X = Center distance between the two sprocket = 25.4 cm</w:t>
          </w:r>
        </w:p>
        <w:p w:rsidR="00043E65" w:rsidRPr="00614056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614056">
            <w:rPr>
              <w:rFonts w:ascii="Times New Roman" w:eastAsia="Times New Roman" w:hAnsi="Times New Roman"/>
              <w:sz w:val="24"/>
              <w:szCs w:val="24"/>
            </w:rPr>
            <w:t xml:space="preserve">  P  = Pitch of the chain = 1.6 cm ]</w:t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</w:rPr>
            <w:tab/>
          </w:r>
          <w:r w:rsidRPr="00614056">
            <w:rPr>
              <w:rFonts w:ascii="Times New Roman" w:eastAsia="Times New Roman" w:hAnsi="Times New Roman"/>
              <w:sz w:val="24"/>
              <w:szCs w:val="24"/>
              <w:highlight w:val="green"/>
            </w:rPr>
            <w:t>x = 25.4 cm</w:t>
          </w: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 xml:space="preserve">W=   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Rated power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Pitch line velocity</m:t>
                </m:r>
              </m:den>
            </m:f>
          </m:oMath>
          <w:r>
            <w:rPr>
              <w:rFonts w:ascii="Times New Roman" w:eastAsia="Times New Roman" w:hAnsi="Times New Roman"/>
              <w:sz w:val="28"/>
              <w:szCs w:val="28"/>
            </w:rPr>
            <w:t xml:space="preserve">    </w:t>
          </w:r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>[  W= Load on the chain</w:t>
          </w:r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Rated power – 43 HP</w:t>
          </w:r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Pitch line velocity(V) - </w:t>
          </w:r>
          <m:oMath>
            <m:r>
              <w:rPr>
                <w:rFonts w:ascii="Cambria Math" w:eastAsia="Times New Roman" w:hAnsi="Cambria Math"/>
                <w:sz w:val="28"/>
                <w:szCs w:val="28"/>
              </w:rPr>
              <m:t>π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DN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60</m:t>
                </m:r>
              </m:den>
            </m:f>
          </m:oMath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D - diameter of a sprocket = 0.08m</w:t>
          </w:r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N  - </w:t>
          </w:r>
          <w:r w:rsidRPr="00856930">
            <w:rPr>
              <w:rFonts w:ascii="Times New Roman" w:eastAsia="Times New Roman" w:hAnsi="Times New Roman"/>
              <w:sz w:val="24"/>
              <w:szCs w:val="24"/>
            </w:rPr>
            <w:softHyphen/>
            <w:t>speed of rotataion of  sprocket in RPM = 9500</w:t>
          </w:r>
        </w:p>
        <w:p w:rsidR="00043E65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V  = 39.77 m/s]                                                          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              </w:t>
          </w: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Pr="00856930">
            <w:rPr>
              <w:rFonts w:ascii="Times New Roman" w:eastAsia="Times New Roman" w:hAnsi="Times New Roman"/>
              <w:sz w:val="24"/>
              <w:szCs w:val="24"/>
              <w:highlight w:val="green"/>
            </w:rPr>
            <w:t>W = 821.724 N</w:t>
          </w: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</w:p>
        <w:p w:rsidR="00043E65" w:rsidRPr="00856930" w:rsidRDefault="00043E65" w:rsidP="00043E65">
          <w:pPr>
            <w:pStyle w:val="ListParagraph"/>
            <w:ind w:left="360"/>
            <w:rPr>
              <w:rFonts w:ascii="Times New Roman" w:eastAsia="Times New Roman" w:hAnsi="Times New Roman"/>
              <w:sz w:val="24"/>
              <w:szCs w:val="24"/>
            </w:rPr>
          </w:pPr>
        </w:p>
        <w:p w:rsidR="00043E65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 xml:space="preserve">     </w:t>
          </w:r>
        </w:p>
        <w:p w:rsidR="00043E65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</w:p>
        <w:p w:rsidR="00043E65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8"/>
              <w:szCs w:val="28"/>
            </w:rPr>
          </w:pPr>
          <w:r>
            <w:rPr>
              <w:rFonts w:ascii="Times New Roman" w:eastAsia="Times New Roman" w:hAnsi="Times New Roman"/>
              <w:sz w:val="28"/>
              <w:szCs w:val="28"/>
            </w:rPr>
            <w:t xml:space="preserve">F= </w:t>
          </w:r>
          <m:oMath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Wb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W</m:t>
                </m:r>
              </m:den>
            </m:f>
          </m:oMath>
        </w:p>
        <w:p w:rsidR="00043E65" w:rsidRPr="00856930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>[   F= Factor of safety for the chain</w:t>
          </w:r>
        </w:p>
        <w:p w:rsidR="00043E65" w:rsidRPr="00856930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  Wb = breaking strength of the chain </w:t>
          </w:r>
        </w:p>
        <w:p w:rsidR="00043E65" w:rsidRPr="00856930" w:rsidRDefault="00043E65" w:rsidP="00043E65">
          <w:pPr>
            <w:pStyle w:val="ListParagraph"/>
            <w:ind w:left="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lastRenderedPageBreak/>
            <w:t xml:space="preserve">    W=load on the chain </w:t>
          </w:r>
        </w:p>
        <w:p w:rsidR="00043E65" w:rsidRDefault="000D0E6D" w:rsidP="00043E65">
          <w:pPr>
            <w:pStyle w:val="ListParagraph"/>
            <w:ind w:left="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noProof/>
              <w:sz w:val="20"/>
              <w:szCs w:val="20"/>
              <w:lang w:val="en-GB" w:eastAsia="en-GB"/>
            </w:rPr>
            <w:pict>
              <v:shape id="Text Box 21" o:spid="_x0000_s1027" type="#_x0000_t202" style="position:absolute;margin-left:10.8pt;margin-top:62.85pt;width:410.4pt;height:104.1pt;z-index:251661312;visibility:visible;mso-wrap-style:square;mso-width-percent:950;mso-height-percent:0;mso-wrap-distance-left:9pt;mso-wrap-distance-top:0;mso-wrap-distance-right:9pt;mso-wrap-distance-bottom:0;mso-position-horizontal-relative:margin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" o:allowoverlap="f" filled="f" stroked="f" strokeweight=".5pt">
                <v:textbox style="mso-next-textbox:#Text Box 21;mso-fit-shape-to-text:t" inset="0,0,0,0">
                  <w:txbxContent>
                    <w:p w:rsidR="00023275" w:rsidRDefault="000D0E6D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13517620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223F">
                            <w:t>VENTURI</w:t>
                          </w:r>
                        </w:sdtContent>
                      </w:sdt>
                    </w:p>
                    <w:p w:rsidR="00023275" w:rsidRDefault="000D0E6D">
                      <w:pPr>
                        <w:pStyle w:val="Subtitle"/>
                      </w:pPr>
                      <w:sdt>
                        <w:sdtPr>
                          <w:rPr>
                            <w:sz w:val="24"/>
                          </w:rPr>
                          <w:alias w:val="Subtitle"/>
                          <w:tag w:val=""/>
                          <w:id w:val="-155083263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F5ABD">
                            <w:rPr>
                              <w:sz w:val="24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="00043E65" w:rsidRPr="00856930">
            <w:rPr>
              <w:rFonts w:ascii="Times New Roman" w:eastAsia="Times New Roman" w:hAnsi="Times New Roman"/>
              <w:sz w:val="24"/>
              <w:szCs w:val="24"/>
            </w:rPr>
            <w:t xml:space="preserve">    </w:t>
          </w:r>
          <w:r w:rsidR="00043E65" w:rsidRPr="00856930">
            <w:rPr>
              <w:rFonts w:eastAsia="Times New Roman"/>
              <w:sz w:val="24"/>
              <w:szCs w:val="24"/>
            </w:rPr>
            <w:t>Wb   = 106* p ^2=</w:t>
          </w:r>
          <w:r w:rsidR="00043E65" w:rsidRPr="00856930">
            <w:rPr>
              <w:rFonts w:ascii="Times New Roman" w:eastAsia="Times New Roman" w:hAnsi="Times New Roman"/>
              <w:sz w:val="24"/>
              <w:szCs w:val="24"/>
            </w:rPr>
            <w:t xml:space="preserve">271.36 N  </w:t>
          </w:r>
        </w:p>
        <w:p w:rsidR="00791EBF" w:rsidRPr="00207DDB" w:rsidRDefault="00207DDB" w:rsidP="00207DDB">
          <w:pPr>
            <w:pStyle w:val="ListParagraph"/>
            <w:ind w:left="0"/>
            <w:rPr>
              <w:rFonts w:ascii="Times New Roman" w:eastAsia="Times New Roman" w:hAnsi="Times New Roman"/>
              <w:sz w:val="24"/>
              <w:szCs w:val="24"/>
            </w:rPr>
          </w:pPr>
          <w:r w:rsidRPr="00856930">
            <w:rPr>
              <w:rFonts w:ascii="Times New Roman" w:eastAsia="Times New Roman" w:hAnsi="Times New Roman"/>
              <w:sz w:val="24"/>
              <w:szCs w:val="24"/>
            </w:rPr>
            <w:t xml:space="preserve">    p  = pitch of the chain ]</w:t>
          </w:r>
          <w:r>
            <w:rPr>
              <w:rFonts w:ascii="Times New Roman" w:eastAsia="Times New Roman" w:hAnsi="Times New Roman"/>
              <w:sz w:val="28"/>
              <w:szCs w:val="28"/>
            </w:rPr>
            <w:t xml:space="preserve">                                          </w:t>
          </w:r>
          <w:r w:rsidRPr="00856930">
            <w:rPr>
              <w:rFonts w:ascii="Times New Roman" w:eastAsia="Times New Roman" w:hAnsi="Times New Roman"/>
              <w:sz w:val="24"/>
              <w:szCs w:val="24"/>
              <w:highlight w:val="green"/>
            </w:rPr>
            <w:t>F = 0.33</w:t>
          </w:r>
          <w:r w:rsidR="000D0E6D">
            <w:rPr>
              <w:noProof/>
              <w:sz w:val="20"/>
              <w:szCs w:val="20"/>
              <w:lang w:val="en-GB" w:eastAsia="en-GB"/>
            </w:rPr>
            <w:pict>
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next-textbox:#Text Box 20;mso-fit-shape-to-text:t" inset="0,,0">
                  <w:txbxContent>
                    <w:p w:rsidR="00023275" w:rsidRDefault="000D0E6D">
                      <w:pPr>
                        <w:pStyle w:val="ContactInfo"/>
                      </w:pPr>
                      <w:sdt>
                        <w:sdtPr>
                          <w:alias w:val="Name"/>
                          <w:tag w:val=""/>
                          <w:id w:val="84081260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351A8">
                            <w:rPr>
                              <w:lang w:val="en-GB"/>
                            </w:rPr>
                            <w:t>Engine and Transmission</w:t>
                          </w:r>
                        </w:sdtContent>
                      </w:sdt>
                      <w:r w:rsidR="00791EBF">
                        <w:t> |</w:t>
                      </w:r>
                      <w:r w:rsidR="00887DC6">
                        <w:t> </w:t>
                      </w:r>
                      <w:sdt>
                        <w:sdtPr>
                          <w:alias w:val="Date"/>
                          <w:tag w:val=""/>
                          <w:id w:val="-43397016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2-03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91EBF">
                            <w:t>December 3, 2016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="007351A8">
            <w:rPr>
              <w:noProof/>
              <w:lang w:val="en-IN" w:eastAsia="en-IN"/>
            </w:rPr>
            <w:drawing>
              <wp:inline distT="0" distB="0" distL="0" distR="0" wp14:anchorId="789B2588" wp14:editId="72FBC1D2">
                <wp:extent cx="5476875" cy="2562225"/>
                <wp:effectExtent l="0" t="0" r="9525" b="9525"/>
                <wp:docPr id="1" name="Picture 1" descr="C:\Users\VIRIDHAR\AppData\Local\Microsoft\Windows\INetCache\Content.Word\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VIRIDHAR\AppData\Local\Microsoft\Windows\INetCache\Content.Word\Captu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687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91EBF" w:rsidRDefault="00791EBF"/>
        <w:p w:rsidR="00791EBF" w:rsidRDefault="00791EBF"/>
        <w:p w:rsidR="00791EBF" w:rsidRDefault="00791EBF"/>
        <w:p w:rsidR="00023275" w:rsidRDefault="000D0E6D">
          <w:sdt>
            <w:sdtPr>
              <w:rPr>
                <w:sz w:val="40"/>
              </w:rPr>
              <w:alias w:val="Course Title"/>
              <w:tag w:val=""/>
              <w:id w:val="-728219936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791EBF">
                <w:rPr>
                  <w:sz w:val="40"/>
                </w:rPr>
                <w:t>DESIGN AND REQUIREMENTS</w:t>
              </w:r>
            </w:sdtContent>
          </w:sdt>
        </w:p>
      </w:sdtContent>
    </w:sdt>
    <w:p w:rsidR="00791EBF" w:rsidRPr="00F6010A" w:rsidRDefault="00791EBF">
      <w:pPr>
        <w:rPr>
          <w:sz w:val="24"/>
          <w:szCs w:val="24"/>
        </w:rPr>
      </w:pPr>
      <w:r w:rsidRPr="00F6010A">
        <w:rPr>
          <w:sz w:val="24"/>
          <w:szCs w:val="24"/>
        </w:rPr>
        <w:t xml:space="preserve">The basic requirement </w:t>
      </w:r>
      <w:r w:rsidR="00207DDB">
        <w:rPr>
          <w:sz w:val="24"/>
          <w:szCs w:val="24"/>
        </w:rPr>
        <w:t xml:space="preserve">is that charge should flow </w:t>
      </w:r>
      <w:r w:rsidRPr="00F6010A">
        <w:rPr>
          <w:sz w:val="24"/>
          <w:szCs w:val="24"/>
        </w:rPr>
        <w:t xml:space="preserve"> through the rest</w:t>
      </w:r>
      <w:r w:rsidR="00F2303D">
        <w:rPr>
          <w:sz w:val="24"/>
          <w:szCs w:val="24"/>
        </w:rPr>
        <w:t>rictor</w:t>
      </w:r>
      <w:r w:rsidR="00207DDB">
        <w:rPr>
          <w:sz w:val="24"/>
          <w:szCs w:val="24"/>
        </w:rPr>
        <w:t xml:space="preserve"> of 20mm dia</w:t>
      </w:r>
      <w:r w:rsidR="00F2303D">
        <w:rPr>
          <w:sz w:val="24"/>
          <w:szCs w:val="24"/>
        </w:rPr>
        <w:t>, so we have opted venturi</w:t>
      </w:r>
      <w:r w:rsidRPr="00F6010A">
        <w:rPr>
          <w:sz w:val="24"/>
          <w:szCs w:val="24"/>
        </w:rPr>
        <w:t xml:space="preserve"> design for maximum</w:t>
      </w:r>
      <w:r w:rsidR="00F2303D">
        <w:rPr>
          <w:sz w:val="24"/>
          <w:szCs w:val="24"/>
        </w:rPr>
        <w:t xml:space="preserve"> mass flow rate. In this venturi</w:t>
      </w:r>
      <w:r w:rsidRPr="00F6010A">
        <w:rPr>
          <w:sz w:val="24"/>
          <w:szCs w:val="24"/>
        </w:rPr>
        <w:t xml:space="preserve"> we have a converging and a diverging part which decreases the pressure and diverging part to gain the pressure. We have used plenum which acts like an air reservoir.</w:t>
      </w:r>
    </w:p>
    <w:p w:rsidR="00116318" w:rsidRDefault="00116318">
      <w:pPr>
        <w:rPr>
          <w:sz w:val="40"/>
        </w:rPr>
      </w:pPr>
    </w:p>
    <w:p w:rsidR="00791EBF" w:rsidRDefault="00B13450">
      <w:pPr>
        <w:rPr>
          <w:sz w:val="40"/>
        </w:rPr>
      </w:pPr>
      <w:r w:rsidRPr="00B13450">
        <w:rPr>
          <w:sz w:val="40"/>
        </w:rPr>
        <w:t>DIMENSIONS</w:t>
      </w:r>
    </w:p>
    <w:p w:rsidR="00B13450" w:rsidRPr="00F6010A" w:rsidRDefault="00B13450">
      <w:pPr>
        <w:rPr>
          <w:sz w:val="24"/>
          <w:szCs w:val="24"/>
        </w:rPr>
      </w:pPr>
      <w:r w:rsidRPr="00F6010A">
        <w:rPr>
          <w:sz w:val="24"/>
          <w:szCs w:val="24"/>
        </w:rPr>
        <w:t xml:space="preserve">Restrictor diameter - 20mm </w:t>
      </w:r>
      <w:r w:rsidR="007351A8" w:rsidRPr="00F6010A">
        <w:rPr>
          <w:sz w:val="24"/>
          <w:szCs w:val="24"/>
        </w:rPr>
        <w:t>(1</w:t>
      </w:r>
      <w:r w:rsidRPr="00F6010A">
        <w:rPr>
          <w:sz w:val="24"/>
          <w:szCs w:val="24"/>
        </w:rPr>
        <w:t>9</w:t>
      </w:r>
      <w:r w:rsidR="007351A8" w:rsidRPr="00F6010A">
        <w:rPr>
          <w:sz w:val="24"/>
          <w:szCs w:val="24"/>
        </w:rPr>
        <w:t>.</w:t>
      </w:r>
      <w:r w:rsidRPr="00F6010A">
        <w:rPr>
          <w:sz w:val="24"/>
          <w:szCs w:val="24"/>
        </w:rPr>
        <w:t>6</w:t>
      </w:r>
      <w:r w:rsidR="007351A8" w:rsidRPr="00F6010A">
        <w:rPr>
          <w:sz w:val="24"/>
          <w:szCs w:val="24"/>
        </w:rPr>
        <w:t>-</w:t>
      </w:r>
      <w:r w:rsidRPr="00F6010A">
        <w:rPr>
          <w:sz w:val="24"/>
          <w:szCs w:val="24"/>
        </w:rPr>
        <w:t xml:space="preserve"> tolerance</w:t>
      </w:r>
      <w:r w:rsidR="007351A8" w:rsidRPr="00F6010A">
        <w:rPr>
          <w:sz w:val="24"/>
          <w:szCs w:val="24"/>
        </w:rPr>
        <w:t xml:space="preserve"> 0.4mm</w:t>
      </w:r>
      <w:r w:rsidRPr="00F6010A">
        <w:rPr>
          <w:sz w:val="24"/>
          <w:szCs w:val="24"/>
        </w:rPr>
        <w:t>)</w:t>
      </w:r>
    </w:p>
    <w:p w:rsidR="00B13450" w:rsidRPr="00F6010A" w:rsidRDefault="00B13450">
      <w:pPr>
        <w:rPr>
          <w:sz w:val="24"/>
          <w:szCs w:val="24"/>
        </w:rPr>
      </w:pPr>
      <w:r w:rsidRPr="00F6010A">
        <w:rPr>
          <w:sz w:val="24"/>
          <w:szCs w:val="24"/>
        </w:rPr>
        <w:t>Converged part length – 100 mm</w:t>
      </w:r>
    </w:p>
    <w:p w:rsidR="00B13450" w:rsidRPr="00F6010A" w:rsidRDefault="00B13450">
      <w:pPr>
        <w:rPr>
          <w:sz w:val="24"/>
          <w:szCs w:val="24"/>
        </w:rPr>
      </w:pPr>
      <w:r w:rsidRPr="00F6010A">
        <w:rPr>
          <w:sz w:val="24"/>
          <w:szCs w:val="24"/>
        </w:rPr>
        <w:t>Diffuser length –</w:t>
      </w:r>
      <w:r w:rsidR="008F5ABD" w:rsidRPr="00F6010A">
        <w:rPr>
          <w:sz w:val="24"/>
          <w:szCs w:val="24"/>
        </w:rPr>
        <w:t xml:space="preserve"> 350</w:t>
      </w:r>
      <w:r w:rsidR="00C32D1A" w:rsidRPr="00F6010A">
        <w:rPr>
          <w:sz w:val="24"/>
          <w:szCs w:val="24"/>
        </w:rPr>
        <w:t>mm</w:t>
      </w:r>
    </w:p>
    <w:p w:rsidR="00B13450" w:rsidRPr="00F6010A" w:rsidRDefault="00B13450">
      <w:pPr>
        <w:rPr>
          <w:sz w:val="24"/>
          <w:szCs w:val="24"/>
        </w:rPr>
      </w:pPr>
      <w:r w:rsidRPr="00F6010A">
        <w:rPr>
          <w:sz w:val="24"/>
          <w:szCs w:val="24"/>
        </w:rPr>
        <w:t xml:space="preserve">Diffuser angle </w:t>
      </w:r>
      <w:r w:rsidR="008F5ABD" w:rsidRPr="00F6010A">
        <w:rPr>
          <w:sz w:val="24"/>
          <w:szCs w:val="24"/>
        </w:rPr>
        <w:t>– 2.4</w:t>
      </w:r>
      <w:r w:rsidR="00C32D1A" w:rsidRPr="00F6010A">
        <w:rPr>
          <w:sz w:val="24"/>
          <w:szCs w:val="24"/>
        </w:rPr>
        <w:t xml:space="preserve"> </w:t>
      </w:r>
      <w:r w:rsidRPr="00F6010A">
        <w:rPr>
          <w:sz w:val="24"/>
          <w:szCs w:val="24"/>
        </w:rPr>
        <w:t>degrees</w:t>
      </w:r>
    </w:p>
    <w:p w:rsidR="00F43FFB" w:rsidRDefault="007351A8">
      <w:pPr>
        <w:rPr>
          <w:sz w:val="24"/>
          <w:szCs w:val="24"/>
        </w:rPr>
      </w:pPr>
      <w:r w:rsidRPr="00F6010A">
        <w:rPr>
          <w:sz w:val="24"/>
          <w:szCs w:val="24"/>
        </w:rPr>
        <w:t>Air inlet velocity – 13 m/sec</w:t>
      </w:r>
    </w:p>
    <w:p w:rsidR="00F43FFB" w:rsidRDefault="00C32D1A">
      <w:pPr>
        <w:rPr>
          <w:noProof/>
          <w:lang w:eastAsia="en-US"/>
        </w:rPr>
      </w:pPr>
      <w:r w:rsidRPr="00F6010A">
        <w:rPr>
          <w:sz w:val="24"/>
          <w:szCs w:val="24"/>
        </w:rPr>
        <w:t>VELOCITY</w:t>
      </w:r>
      <w:r w:rsidR="00F43FFB">
        <w:rPr>
          <w:sz w:val="24"/>
          <w:szCs w:val="24"/>
        </w:rPr>
        <w:t xml:space="preserve"> </w:t>
      </w:r>
      <w:r w:rsidR="00F43FFB" w:rsidRPr="00F6010A">
        <w:rPr>
          <w:sz w:val="24"/>
          <w:szCs w:val="24"/>
        </w:rPr>
        <w:t>ANALYSIS</w:t>
      </w:r>
      <w:r w:rsidR="00F43FFB">
        <w:rPr>
          <w:noProof/>
          <w:lang w:eastAsia="en-US"/>
        </w:rPr>
        <w:t xml:space="preserve"> </w:t>
      </w:r>
    </w:p>
    <w:p w:rsidR="00C32D1A" w:rsidRPr="00F6010A" w:rsidRDefault="00F43FF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486400" cy="2989554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oc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1A" w:rsidRDefault="00C32D1A"/>
    <w:p w:rsidR="00F43FFB" w:rsidRDefault="00F43FFB"/>
    <w:p w:rsidR="00F43FFB" w:rsidRDefault="00F43FFB"/>
    <w:p w:rsidR="00F46FA7" w:rsidRDefault="00F46FA7">
      <w:pPr>
        <w:rPr>
          <w:sz w:val="24"/>
          <w:szCs w:val="24"/>
        </w:rPr>
      </w:pPr>
    </w:p>
    <w:p w:rsidR="00F46FA7" w:rsidRDefault="00F46FA7">
      <w:pPr>
        <w:rPr>
          <w:sz w:val="24"/>
          <w:szCs w:val="24"/>
        </w:rPr>
      </w:pPr>
    </w:p>
    <w:p w:rsidR="00F46FA7" w:rsidRDefault="00F46FA7">
      <w:pPr>
        <w:rPr>
          <w:sz w:val="24"/>
          <w:szCs w:val="24"/>
        </w:rPr>
      </w:pPr>
    </w:p>
    <w:p w:rsidR="00F46FA7" w:rsidRDefault="00F46FA7">
      <w:pPr>
        <w:rPr>
          <w:sz w:val="24"/>
          <w:szCs w:val="24"/>
        </w:rPr>
      </w:pPr>
    </w:p>
    <w:p w:rsidR="00F46FA7" w:rsidRDefault="00F46FA7">
      <w:pPr>
        <w:rPr>
          <w:sz w:val="24"/>
          <w:szCs w:val="24"/>
        </w:rPr>
      </w:pPr>
    </w:p>
    <w:p w:rsidR="00E63A9E" w:rsidRPr="00F43FFB" w:rsidRDefault="00E63A9E">
      <w:pPr>
        <w:rPr>
          <w:sz w:val="24"/>
          <w:szCs w:val="24"/>
        </w:rPr>
      </w:pPr>
      <w:r w:rsidRPr="00F43FFB">
        <w:rPr>
          <w:sz w:val="24"/>
          <w:szCs w:val="24"/>
        </w:rPr>
        <w:t>PRESSURE ANALYSIS</w:t>
      </w:r>
    </w:p>
    <w:p w:rsidR="00F43FFB" w:rsidRDefault="00F43FFB"/>
    <w:p w:rsidR="00F6010A" w:rsidRDefault="00F43FFB">
      <w:r>
        <w:rPr>
          <w:noProof/>
          <w:lang w:val="en-IN" w:eastAsia="en-IN"/>
        </w:rPr>
        <w:drawing>
          <wp:inline distT="0" distB="0" distL="0" distR="0">
            <wp:extent cx="5486400" cy="27305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s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9E" w:rsidRPr="00207DDB" w:rsidRDefault="00E63A9E">
      <w:pPr>
        <w:rPr>
          <w:sz w:val="24"/>
          <w:szCs w:val="24"/>
        </w:rPr>
      </w:pPr>
      <w:r w:rsidRPr="00F43FFB">
        <w:rPr>
          <w:sz w:val="24"/>
          <w:szCs w:val="24"/>
        </w:rPr>
        <w:t>TEMPERATURE ANALYSIS</w:t>
      </w:r>
      <w:r>
        <w:rPr>
          <w:noProof/>
          <w:lang w:val="en-IN" w:eastAsia="en-IN"/>
        </w:rPr>
        <w:drawing>
          <wp:inline distT="0" distB="0" distL="0" distR="0">
            <wp:extent cx="659765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13" cy="34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9E" w:rsidRDefault="00E63A9E"/>
    <w:p w:rsidR="00E63A9E" w:rsidRDefault="00E63A9E">
      <w:pPr>
        <w:rPr>
          <w:sz w:val="28"/>
        </w:rPr>
      </w:pPr>
      <w:r w:rsidRPr="00E63A9E">
        <w:rPr>
          <w:sz w:val="28"/>
        </w:rPr>
        <w:t>TURBULENCE ANALYSIS</w:t>
      </w:r>
    </w:p>
    <w:p w:rsidR="00E63A9E" w:rsidRDefault="00E63A9E">
      <w:r>
        <w:t>TURBULENCE INTENSITY</w:t>
      </w:r>
    </w:p>
    <w:p w:rsidR="00E63A9E" w:rsidRPr="00E63A9E" w:rsidRDefault="00E63A9E">
      <w:r>
        <w:rPr>
          <w:noProof/>
          <w:lang w:val="en-IN" w:eastAsia="en-IN"/>
        </w:rPr>
        <w:drawing>
          <wp:inline distT="0" distB="0" distL="0" distR="0">
            <wp:extent cx="6610985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bulence intens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364" cy="32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50" w:rsidRDefault="00E63A9E">
      <w:r>
        <w:t>TURBULENECE TIME</w:t>
      </w:r>
      <w:r w:rsidR="007351A8">
        <w:rPr>
          <w:noProof/>
          <w:lang w:val="en-IN" w:eastAsia="en-IN"/>
        </w:rPr>
        <w:drawing>
          <wp:inline distT="0" distB="0" distL="0" distR="0">
            <wp:extent cx="66294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bulenceti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166" cy="35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3"/>
    <w:bookmarkEnd w:id="2"/>
    <w:bookmarkEnd w:id="1"/>
    <w:bookmarkEnd w:id="0"/>
    <w:p w:rsidR="00E63A9E" w:rsidRPr="00B13450" w:rsidRDefault="00E63A9E"/>
    <w:sectPr w:rsidR="00E63A9E" w:rsidRPr="00B13450" w:rsidSect="000F4C70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E6D" w:rsidRDefault="000D0E6D">
      <w:pPr>
        <w:spacing w:before="0" w:after="0" w:line="240" w:lineRule="auto"/>
      </w:pPr>
      <w:r>
        <w:separator/>
      </w:r>
    </w:p>
  </w:endnote>
  <w:endnote w:type="continuationSeparator" w:id="0">
    <w:p w:rsidR="000D0E6D" w:rsidRDefault="000D0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75" w:rsidRDefault="00887DC6">
    <w:pPr>
      <w:pStyle w:val="Footer"/>
    </w:pPr>
    <w:r>
      <w:t xml:space="preserve">Page </w:t>
    </w:r>
    <w:r w:rsidR="007B408F">
      <w:fldChar w:fldCharType="begin"/>
    </w:r>
    <w:r>
      <w:instrText xml:space="preserve"> PAGE  \* Arabic  \* MERGEFORMAT </w:instrText>
    </w:r>
    <w:r w:rsidR="007B408F">
      <w:fldChar w:fldCharType="separate"/>
    </w:r>
    <w:r w:rsidR="00850C6B">
      <w:rPr>
        <w:noProof/>
      </w:rPr>
      <w:t>1</w:t>
    </w:r>
    <w:r w:rsidR="007B408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E6D" w:rsidRDefault="000D0E6D">
      <w:pPr>
        <w:spacing w:before="0" w:after="0" w:line="240" w:lineRule="auto"/>
      </w:pPr>
      <w:r>
        <w:separator/>
      </w:r>
    </w:p>
  </w:footnote>
  <w:footnote w:type="continuationSeparator" w:id="0">
    <w:p w:rsidR="000D0E6D" w:rsidRDefault="000D0E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223F"/>
    <w:rsid w:val="00023275"/>
    <w:rsid w:val="00043E65"/>
    <w:rsid w:val="000D0E6D"/>
    <w:rsid w:val="000E4890"/>
    <w:rsid w:val="000F4C70"/>
    <w:rsid w:val="00102D86"/>
    <w:rsid w:val="00116318"/>
    <w:rsid w:val="0015223F"/>
    <w:rsid w:val="001F021B"/>
    <w:rsid w:val="00207DDB"/>
    <w:rsid w:val="002400FA"/>
    <w:rsid w:val="003E532E"/>
    <w:rsid w:val="007351A8"/>
    <w:rsid w:val="00791EBF"/>
    <w:rsid w:val="007B408F"/>
    <w:rsid w:val="00850C6B"/>
    <w:rsid w:val="00887DC6"/>
    <w:rsid w:val="008F5ABD"/>
    <w:rsid w:val="009E7399"/>
    <w:rsid w:val="00A5604A"/>
    <w:rsid w:val="00A64984"/>
    <w:rsid w:val="00AC3ADA"/>
    <w:rsid w:val="00B13450"/>
    <w:rsid w:val="00C32D1A"/>
    <w:rsid w:val="00E2504D"/>
    <w:rsid w:val="00E63A9E"/>
    <w:rsid w:val="00E93BF8"/>
    <w:rsid w:val="00F2303D"/>
    <w:rsid w:val="00F43FFB"/>
    <w:rsid w:val="00F46FA7"/>
    <w:rsid w:val="00F60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F58E15C4-9B5E-40FA-AEA5-78FBA018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C70"/>
  </w:style>
  <w:style w:type="paragraph" w:styleId="Heading1">
    <w:name w:val="heading 1"/>
    <w:basedOn w:val="Normal"/>
    <w:next w:val="Normal"/>
    <w:link w:val="Heading1Char"/>
    <w:uiPriority w:val="1"/>
    <w:qFormat/>
    <w:rsid w:val="000F4C70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F4C7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F4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F4C7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rsid w:val="000F4C70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0F4C70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0F4C70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0F4C70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70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70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70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rsid w:val="000F4C70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0F4C70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rsid w:val="000F4C70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F4C7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0F4C7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0F4C7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0F4C70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sid w:val="000F4C70"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rsid w:val="000F4C70"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0F4C70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rsid w:val="000F4C70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10"/>
    <w:rsid w:val="000F4C70"/>
    <w:rPr>
      <w:i/>
      <w:iCs/>
      <w:color w:val="00A0B8" w:themeColor="accen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F4C70"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F4C70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F4C70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0F4C70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0F4C70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F4C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C7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C70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C70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0F4C70"/>
  </w:style>
  <w:style w:type="paragraph" w:styleId="Header">
    <w:name w:val="header"/>
    <w:basedOn w:val="Normal"/>
    <w:link w:val="HeaderChar"/>
    <w:uiPriority w:val="99"/>
    <w:unhideWhenUsed/>
    <w:rsid w:val="000F4C7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70"/>
  </w:style>
  <w:style w:type="paragraph" w:styleId="NormalIndent">
    <w:name w:val="Normal Indent"/>
    <w:basedOn w:val="Normal"/>
    <w:uiPriority w:val="99"/>
    <w:unhideWhenUsed/>
    <w:rsid w:val="000F4C7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F4C70"/>
    <w:rPr>
      <w:color w:val="808080"/>
    </w:rPr>
  </w:style>
  <w:style w:type="table" w:customStyle="1" w:styleId="ReportTable">
    <w:name w:val="Report Table"/>
    <w:basedOn w:val="TableNormal"/>
    <w:uiPriority w:val="99"/>
    <w:rsid w:val="000F4C70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0F4C7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E65"/>
    <w:pPr>
      <w:spacing w:before="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2016-12-03T00:00:00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4CBBC-7F30-4EFD-A313-01CB59D2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199</TotalTime>
  <Pages>11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VENTURI</vt:lpstr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VENTURI</dc:title>
  <dc:creator>Engine and Transmission</dc:creator>
  <cp:keywords>DESIGN AND REQUIREMENTS</cp:keywords>
  <cp:lastModifiedBy>Mahesh Singh</cp:lastModifiedBy>
  <cp:revision>24</cp:revision>
  <dcterms:created xsi:type="dcterms:W3CDTF">2016-12-03T16:37:00Z</dcterms:created>
  <dcterms:modified xsi:type="dcterms:W3CDTF">2016-12-05T17:03:00Z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